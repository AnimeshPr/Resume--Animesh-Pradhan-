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620" w:firstRow="1" w:lastRow="0" w:firstColumn="0" w:lastColumn="0" w:noHBand="1" w:noVBand="1"/>
      </w:tblPr>
      <w:tblGrid>
        <w:gridCol w:w="4805"/>
        <w:gridCol w:w="6837"/>
      </w:tblGrid>
      <w:tr w:rsidR="00686284" w:rsidRPr="00320ECB" w14:paraId="142ECF26" w14:textId="77777777" w:rsidTr="00CE7B33">
        <w:trPr>
          <w:trHeight w:val="2160"/>
        </w:trPr>
        <w:tc>
          <w:tcPr>
            <w:tcW w:w="4805" w:type="dxa"/>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2689C7" w14:textId="3B93B578" w:rsidR="00792D43" w:rsidRPr="00173B36" w:rsidRDefault="001B3F0C" w:rsidP="00F53B71">
            <w:pPr>
              <w:pStyle w:val="Heading1"/>
              <w:outlineLvl w:val="0"/>
            </w:pPr>
            <w:r>
              <w:t>animesh pradhan</w:t>
            </w:r>
          </w:p>
          <w:p w14:paraId="1C809806" w14:textId="77777777" w:rsidR="003E1692" w:rsidRPr="00E93AEC" w:rsidRDefault="003E1692" w:rsidP="00F53B71">
            <w:pPr>
              <w:pStyle w:val="NoSpacing"/>
            </w:pPr>
            <w:r w:rsidRPr="00E93AEC">
              <w:rPr>
                <w:noProof/>
                <w:lang w:eastAsia="en-AU"/>
              </w:rPr>
              <mc:AlternateContent>
                <mc:Choice Requires="wps">
                  <w:drawing>
                    <wp:inline distT="0" distB="0" distL="0" distR="0" wp14:anchorId="458CA427" wp14:editId="3F823346">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DDBA25"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0C54D40E" w14:textId="7094ADC8" w:rsidR="00792D43" w:rsidRPr="00173B36" w:rsidRDefault="00FB1F01" w:rsidP="001B3F0C">
            <w:pPr>
              <w:pStyle w:val="Contact"/>
              <w:framePr w:wrap="auto" w:vAnchor="margin" w:xAlign="left" w:yAlign="inline"/>
              <w:spacing w:before="0"/>
              <w:suppressOverlap w:val="0"/>
            </w:pPr>
            <w:r w:rsidRPr="00E93AEC">
              <w:rPr>
                <w:noProof/>
                <w:lang w:eastAsia="en-AU"/>
              </w:rPr>
              <w:drawing>
                <wp:anchor distT="0" distB="0" distL="114300" distR="114300" simplePos="0" relativeHeight="251655168" behindDoc="0" locked="0" layoutInCell="1" allowOverlap="1" wp14:anchorId="00F5ECBC" wp14:editId="37BF322D">
                  <wp:simplePos x="0" y="0"/>
                  <wp:positionH relativeFrom="column">
                    <wp:posOffset>1919</wp:posOffset>
                  </wp:positionH>
                  <wp:positionV relativeFrom="paragraph">
                    <wp:posOffset>83820</wp:posOffset>
                  </wp:positionV>
                  <wp:extent cx="198010" cy="187200"/>
                  <wp:effectExtent l="0" t="0" r="0" b="3810"/>
                  <wp:wrapThrough wrapText="bothSides">
                    <wp:wrapPolygon edited="0">
                      <wp:start x="0" y="0"/>
                      <wp:lineTo x="0" y="6612"/>
                      <wp:lineTo x="2084" y="17633"/>
                      <wp:lineTo x="4167" y="19837"/>
                      <wp:lineTo x="18752" y="19837"/>
                      <wp:lineTo x="18752" y="6612"/>
                      <wp:lineTo x="16669" y="0"/>
                      <wp:lineTo x="0" y="0"/>
                    </wp:wrapPolygon>
                  </wp:wrapThrough>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anchor>
              </w:drawing>
            </w:r>
            <w:r w:rsidR="00F53B71" w:rsidRPr="00173B36">
              <w:t xml:space="preserve"> </w:t>
            </w:r>
            <w:r w:rsidR="001B3F0C">
              <w:t>9980634154</w:t>
            </w:r>
          </w:p>
          <w:p w14:paraId="2D57E791" w14:textId="5ED04E2C" w:rsidR="00792D43" w:rsidRPr="00173B36" w:rsidRDefault="00FB1F01" w:rsidP="00F53B71">
            <w:pPr>
              <w:pStyle w:val="Contact"/>
              <w:framePr w:wrap="auto" w:vAnchor="margin" w:xAlign="left" w:yAlign="inline"/>
              <w:suppressOverlap w:val="0"/>
            </w:pPr>
            <w:r w:rsidRPr="00E93AEC">
              <w:rPr>
                <w:noProof/>
                <w:lang w:eastAsia="en-AU"/>
              </w:rPr>
              <w:drawing>
                <wp:anchor distT="0" distB="0" distL="114300" distR="114300" simplePos="0" relativeHeight="251657216" behindDoc="0" locked="0" layoutInCell="1" allowOverlap="1" wp14:anchorId="6D89D6F2" wp14:editId="27B1C87F">
                  <wp:simplePos x="0" y="0"/>
                  <wp:positionH relativeFrom="column">
                    <wp:posOffset>-12700</wp:posOffset>
                  </wp:positionH>
                  <wp:positionV relativeFrom="paragraph">
                    <wp:posOffset>71120</wp:posOffset>
                  </wp:positionV>
                  <wp:extent cx="201295" cy="187325"/>
                  <wp:effectExtent l="0" t="0" r="8255" b="3175"/>
                  <wp:wrapThrough wrapText="bothSides">
                    <wp:wrapPolygon edited="0">
                      <wp:start x="0" y="0"/>
                      <wp:lineTo x="0" y="19769"/>
                      <wp:lineTo x="8177" y="19769"/>
                      <wp:lineTo x="20442" y="17573"/>
                      <wp:lineTo x="20442" y="0"/>
                      <wp:lineTo x="0" y="0"/>
                    </wp:wrapPolygon>
                  </wp:wrapThrough>
                  <wp:docPr id="9" name="Graphic 9" descr="Bub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1295" cy="187325"/>
                          </a:xfrm>
                          <a:prstGeom prst="rect">
                            <a:avLst/>
                          </a:prstGeom>
                        </pic:spPr>
                      </pic:pic>
                    </a:graphicData>
                  </a:graphic>
                </wp:anchor>
              </w:drawing>
            </w:r>
            <w:r w:rsidR="00F53B71" w:rsidRPr="00173B36">
              <w:t xml:space="preserve"> </w:t>
            </w:r>
            <w:r w:rsidR="00CE7B33">
              <w:t>l</w:t>
            </w:r>
            <w:r w:rsidR="00CE7B33" w:rsidRPr="00CE7B33">
              <w:t>inkedin.com/in/animesh20/</w:t>
            </w:r>
          </w:p>
          <w:p w14:paraId="205B6E49" w14:textId="3797110D" w:rsidR="00792D43" w:rsidRPr="00173B36" w:rsidRDefault="00FB1F01" w:rsidP="00F53B71">
            <w:pPr>
              <w:pStyle w:val="Contact"/>
              <w:framePr w:wrap="auto" w:vAnchor="margin" w:xAlign="left" w:yAlign="inline"/>
              <w:suppressOverlap w:val="0"/>
            </w:pPr>
            <w:r w:rsidRPr="00E93AEC">
              <w:rPr>
                <w:noProof/>
                <w:lang w:eastAsia="en-AU"/>
              </w:rPr>
              <w:drawing>
                <wp:anchor distT="0" distB="0" distL="114300" distR="114300" simplePos="0" relativeHeight="251659264" behindDoc="0" locked="0" layoutInCell="1" allowOverlap="1" wp14:anchorId="39999268" wp14:editId="6ABB8B01">
                  <wp:simplePos x="0" y="0"/>
                  <wp:positionH relativeFrom="column">
                    <wp:posOffset>9525</wp:posOffset>
                  </wp:positionH>
                  <wp:positionV relativeFrom="paragraph">
                    <wp:posOffset>102870</wp:posOffset>
                  </wp:positionV>
                  <wp:extent cx="190500" cy="156210"/>
                  <wp:effectExtent l="0" t="0" r="0" b="0"/>
                  <wp:wrapThrough wrapText="bothSides">
                    <wp:wrapPolygon edited="0">
                      <wp:start x="0" y="0"/>
                      <wp:lineTo x="0" y="18439"/>
                      <wp:lineTo x="19440" y="18439"/>
                      <wp:lineTo x="19440" y="0"/>
                      <wp:lineTo x="0" y="0"/>
                    </wp:wrapPolygon>
                  </wp:wrapThrough>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0500" cy="156210"/>
                          </a:xfrm>
                          <a:prstGeom prst="rect">
                            <a:avLst/>
                          </a:prstGeom>
                        </pic:spPr>
                      </pic:pic>
                    </a:graphicData>
                  </a:graphic>
                </wp:anchor>
              </w:drawing>
            </w:r>
            <w:r w:rsidR="00F53B71" w:rsidRPr="00173B36">
              <w:t xml:space="preserve"> </w:t>
            </w:r>
            <w:r w:rsidR="00CE7B33">
              <w:t>anpr18ec@cmrit.ac.in</w:t>
            </w:r>
          </w:p>
          <w:p w14:paraId="6EA29A5E" w14:textId="29A7A793" w:rsidR="00686284" w:rsidRPr="00173B36" w:rsidRDefault="00FB1F01" w:rsidP="00F53B71">
            <w:pPr>
              <w:pStyle w:val="Contact"/>
              <w:framePr w:wrap="auto" w:vAnchor="margin" w:xAlign="left" w:yAlign="inline"/>
              <w:suppressOverlap w:val="0"/>
            </w:pPr>
            <w:r w:rsidRPr="00E93AEC">
              <w:rPr>
                <w:noProof/>
                <w:lang w:eastAsia="en-AU"/>
              </w:rPr>
              <w:drawing>
                <wp:anchor distT="0" distB="0" distL="114300" distR="114300" simplePos="0" relativeHeight="251660288" behindDoc="0" locked="0" layoutInCell="1" allowOverlap="1" wp14:anchorId="331A53E9" wp14:editId="18A8FBC6">
                  <wp:simplePos x="0" y="0"/>
                  <wp:positionH relativeFrom="column">
                    <wp:posOffset>4445</wp:posOffset>
                  </wp:positionH>
                  <wp:positionV relativeFrom="paragraph">
                    <wp:posOffset>77470</wp:posOffset>
                  </wp:positionV>
                  <wp:extent cx="190500" cy="180975"/>
                  <wp:effectExtent l="0" t="0" r="0" b="9525"/>
                  <wp:wrapThrough wrapText="bothSides">
                    <wp:wrapPolygon edited="0">
                      <wp:start x="0" y="0"/>
                      <wp:lineTo x="0" y="9095"/>
                      <wp:lineTo x="2160" y="20463"/>
                      <wp:lineTo x="19440" y="20463"/>
                      <wp:lineTo x="19440" y="0"/>
                      <wp:lineTo x="0" y="0"/>
                    </wp:wrapPolygon>
                  </wp:wrapThrough>
                  <wp:docPr id="11" name="Graphic 1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Globe_178810.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0500" cy="180975"/>
                          </a:xfrm>
                          <a:prstGeom prst="rect">
                            <a:avLst/>
                          </a:prstGeom>
                        </pic:spPr>
                      </pic:pic>
                    </a:graphicData>
                  </a:graphic>
                </wp:anchor>
              </w:drawing>
            </w:r>
            <w:r w:rsidR="00F53B71" w:rsidRPr="00173B36">
              <w:t xml:space="preserve"> </w:t>
            </w:r>
            <w:r w:rsidR="00CE7B33" w:rsidRPr="00CE7B33">
              <w:t>https://github.com/AnimeshPr</w:t>
            </w:r>
          </w:p>
        </w:tc>
        <w:tc>
          <w:tcPr>
            <w:tcW w:w="6837" w:type="dxa"/>
            <w:tcBorders>
              <w:top w:val="single" w:sz="12" w:space="0" w:color="000000" w:themeColor="text1"/>
              <w:left w:val="single" w:sz="12" w:space="0" w:color="000000" w:themeColor="text1"/>
              <w:bottom w:val="single" w:sz="12" w:space="0" w:color="000000" w:themeColor="text1"/>
              <w:right w:val="single" w:sz="12" w:space="0" w:color="auto"/>
            </w:tcBorders>
            <w:shd w:val="clear" w:color="auto" w:fill="auto"/>
          </w:tcPr>
          <w:p w14:paraId="3E34C436" w14:textId="44FEE2B8" w:rsidR="00CE7B33" w:rsidRDefault="00CE7B33" w:rsidP="00507E4A">
            <w:pPr>
              <w:pStyle w:val="Contact"/>
              <w:framePr w:wrap="auto" w:vAnchor="margin" w:xAlign="left" w:yAlign="inline"/>
              <w:suppressOverlap w:val="0"/>
              <w:rPr>
                <w:szCs w:val="26"/>
              </w:rPr>
            </w:pPr>
            <w:r w:rsidRPr="00CE7B33">
              <w:rPr>
                <w:szCs w:val="26"/>
              </w:rPr>
              <w:t>To,</w:t>
            </w:r>
          </w:p>
          <w:p w14:paraId="014C76CD" w14:textId="77777777" w:rsidR="00CE7B33" w:rsidRPr="00CE7B33" w:rsidRDefault="00CE7B33" w:rsidP="00507E4A">
            <w:pPr>
              <w:pStyle w:val="Contact"/>
              <w:framePr w:wrap="auto" w:vAnchor="margin" w:xAlign="left" w:yAlign="inline"/>
              <w:suppressOverlap w:val="0"/>
              <w:rPr>
                <w:szCs w:val="26"/>
              </w:rPr>
            </w:pPr>
          </w:p>
          <w:p w14:paraId="7956E689" w14:textId="010BD69C" w:rsidR="00507E4A" w:rsidRPr="00CE7B33" w:rsidRDefault="00CE7B33" w:rsidP="00507E4A">
            <w:pPr>
              <w:pStyle w:val="Contact"/>
              <w:framePr w:wrap="auto" w:vAnchor="margin" w:xAlign="left" w:yAlign="inline"/>
              <w:suppressOverlap w:val="0"/>
              <w:rPr>
                <w:sz w:val="40"/>
                <w:szCs w:val="28"/>
              </w:rPr>
            </w:pPr>
            <w:proofErr w:type="spellStart"/>
            <w:r w:rsidRPr="00CE7B33">
              <w:rPr>
                <w:sz w:val="40"/>
                <w:szCs w:val="28"/>
              </w:rPr>
              <w:t>Ontum</w:t>
            </w:r>
            <w:proofErr w:type="spellEnd"/>
            <w:r w:rsidRPr="00CE7B33">
              <w:rPr>
                <w:sz w:val="40"/>
                <w:szCs w:val="28"/>
              </w:rPr>
              <w:t xml:space="preserve"> Education</w:t>
            </w:r>
          </w:p>
          <w:p w14:paraId="15D71F7E" w14:textId="312DCC2F" w:rsidR="00507E4A" w:rsidRDefault="00CE7B33" w:rsidP="00507E4A">
            <w:pPr>
              <w:pStyle w:val="Contact"/>
              <w:framePr w:wrap="auto" w:vAnchor="margin" w:xAlign="left" w:yAlign="inline"/>
              <w:suppressOverlap w:val="0"/>
            </w:pPr>
            <w:r>
              <w:t>28-11-2021</w:t>
            </w:r>
          </w:p>
          <w:p w14:paraId="78DFD2DA" w14:textId="03D3B62E" w:rsidR="003E1692" w:rsidRPr="00173B36" w:rsidRDefault="003E1692" w:rsidP="00507E4A">
            <w:pPr>
              <w:pStyle w:val="Contact"/>
              <w:framePr w:wrap="auto" w:vAnchor="margin" w:xAlign="left" w:yAlign="inline"/>
              <w:suppressOverlap w:val="0"/>
            </w:pPr>
          </w:p>
          <w:p w14:paraId="3DA8EA3C" w14:textId="77777777" w:rsidR="00686284" w:rsidRPr="00173B36" w:rsidRDefault="00686284" w:rsidP="00B54AD3"/>
        </w:tc>
      </w:tr>
      <w:tr w:rsidR="00507E4A" w:rsidRPr="00320ECB" w14:paraId="0083A57E" w14:textId="77777777" w:rsidTr="00CE7B33">
        <w:trPr>
          <w:trHeight w:val="10277"/>
        </w:trPr>
        <w:tc>
          <w:tcPr>
            <w:tcW w:w="11642" w:type="dxa"/>
            <w:gridSpan w:val="2"/>
            <w:tcBorders>
              <w:top w:val="single" w:sz="12" w:space="0" w:color="000000" w:themeColor="text1"/>
              <w:bottom w:val="single" w:sz="12" w:space="0" w:color="000000" w:themeColor="text1"/>
              <w:right w:val="single" w:sz="12" w:space="0" w:color="auto"/>
            </w:tcBorders>
            <w:shd w:val="clear" w:color="auto" w:fill="FFFFFF" w:themeFill="background1"/>
          </w:tcPr>
          <w:p w14:paraId="415365B1" w14:textId="35461289" w:rsidR="001B3F0C" w:rsidRDefault="00AA19A6" w:rsidP="001B3F0C">
            <w:pPr>
              <w:pStyle w:val="Heading2"/>
            </w:pPr>
            <w:sdt>
              <w:sdtPr>
                <w:id w:val="705373976"/>
                <w:placeholder>
                  <w:docPart w:val="6E43FC76BB9E411C978FB732D949BC54"/>
                </w:placeholder>
                <w:temporary/>
                <w:showingPlcHdr/>
                <w15:appearance w15:val="hidden"/>
              </w:sdtPr>
              <w:sdtEndPr/>
              <w:sdtContent>
                <w:r w:rsidR="005D1202" w:rsidRPr="00AB4232">
                  <w:t>Dear</w:t>
                </w:r>
              </w:sdtContent>
            </w:sdt>
            <w:r w:rsidR="00AB4232">
              <w:t xml:space="preserve"> </w:t>
            </w:r>
            <w:r w:rsidR="001B3F0C">
              <w:t>Sir/Madam</w:t>
            </w:r>
          </w:p>
          <w:p w14:paraId="75A48733" w14:textId="6103477F" w:rsidR="001B3F0C" w:rsidRDefault="001B3F0C" w:rsidP="001B3F0C">
            <w:r>
              <w:t>I am writing to express my interest in the job offer provided by your company. I learnt about your company through my college’s placement cell and after visiting your website the job has piqued my interest.</w:t>
            </w:r>
          </w:p>
          <w:p w14:paraId="39640EF2" w14:textId="350F0861" w:rsidR="001B3F0C" w:rsidRDefault="001B3F0C" w:rsidP="001B3F0C">
            <w:r>
              <w:t>Currently majoring in Electronics and Communication, I will receive my degree on July 2022. While I have good knowledge in electronics background, my emphasis is on software field. I feel that your company has interest in similar areas and by the opportunity to serve your company will increase my knowledge in the field and will give me the exposure that I need to advance in my career while using what I’ve learnt to make an impact on your company’s product.</w:t>
            </w:r>
          </w:p>
          <w:p w14:paraId="44E8182D" w14:textId="0AF7DAD7" w:rsidR="001B3F0C" w:rsidRDefault="001B3F0C" w:rsidP="001B3F0C">
            <w:r>
              <w:t xml:space="preserve">After graduation, I hope to work in a company like yours to grow my </w:t>
            </w:r>
            <w:r>
              <w:t>experience, serve</w:t>
            </w:r>
            <w:r>
              <w:t xml:space="preserve"> clients and increase my knowledge in this field. With the right </w:t>
            </w:r>
            <w:r>
              <w:t>opportunities</w:t>
            </w:r>
            <w:r>
              <w:t xml:space="preserve"> and experience I am confident that I will achieve my goal.</w:t>
            </w:r>
          </w:p>
          <w:p w14:paraId="360B4F3B" w14:textId="624A8CAA" w:rsidR="001B3F0C" w:rsidRDefault="001B3F0C" w:rsidP="001B3F0C">
            <w:r>
              <w:t xml:space="preserve">I would like the </w:t>
            </w:r>
            <w:r>
              <w:t>opportunity</w:t>
            </w:r>
            <w:r>
              <w:t xml:space="preserve"> to have an interview with your company and discuss the job </w:t>
            </w:r>
            <w:r>
              <w:t>opportunities</w:t>
            </w:r>
            <w:r>
              <w:t xml:space="preserve"> you have available.</w:t>
            </w:r>
          </w:p>
          <w:p w14:paraId="6F9ACE74" w14:textId="77777777" w:rsidR="00507E4A" w:rsidRDefault="001B3F0C" w:rsidP="001B3F0C">
            <w:r>
              <w:t>Thank You for your consideration.</w:t>
            </w:r>
          </w:p>
          <w:p w14:paraId="13E9DE60" w14:textId="77777777" w:rsidR="00CE7B33" w:rsidRDefault="00CE7B33" w:rsidP="001B3F0C"/>
          <w:p w14:paraId="5752E9D8" w14:textId="77777777" w:rsidR="00CE7B33" w:rsidRDefault="00CE7B33" w:rsidP="001B3F0C">
            <w:r>
              <w:t>Sincerely,</w:t>
            </w:r>
          </w:p>
          <w:p w14:paraId="2DFDE695" w14:textId="013A571A" w:rsidR="00CE7B33" w:rsidRPr="00173B36" w:rsidRDefault="00CE7B33" w:rsidP="001B3F0C">
            <w:r>
              <w:t>Animesh Pradhan</w:t>
            </w:r>
          </w:p>
        </w:tc>
      </w:tr>
    </w:tbl>
    <w:p w14:paraId="55709190" w14:textId="77777777" w:rsidR="00535F87" w:rsidRPr="00173B36" w:rsidRDefault="00535F87" w:rsidP="007E1FA8"/>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C2698" w14:textId="77777777" w:rsidR="001B3F0C" w:rsidRDefault="001B3F0C" w:rsidP="00BA3E51">
      <w:pPr>
        <w:spacing w:line="240" w:lineRule="auto"/>
      </w:pPr>
      <w:r>
        <w:separator/>
      </w:r>
    </w:p>
  </w:endnote>
  <w:endnote w:type="continuationSeparator" w:id="0">
    <w:p w14:paraId="34CAC5CF" w14:textId="77777777" w:rsidR="001B3F0C" w:rsidRDefault="001B3F0C"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11BC4" w14:textId="77777777" w:rsidR="001B3F0C" w:rsidRDefault="001B3F0C" w:rsidP="00BA3E51">
      <w:pPr>
        <w:spacing w:line="240" w:lineRule="auto"/>
      </w:pPr>
      <w:r>
        <w:separator/>
      </w:r>
    </w:p>
  </w:footnote>
  <w:footnote w:type="continuationSeparator" w:id="0">
    <w:p w14:paraId="1FA7D4A3" w14:textId="77777777" w:rsidR="001B3F0C" w:rsidRDefault="001B3F0C"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8" o:spid="_x0000_i1026" type="#_x0000_t75" alt="Phone icon" style="width:13.5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" o:bullet="t">
        <v:imagedata r:id="rId1" o:title="" croptop="-2357f" cropbottom="-1414f" cropleft="-4629f" cropright="-5603f"/>
      </v:shape>
    </w:pict>
  </w:numPicBullet>
  <w:numPicBullet w:numPicBulletId="1">
    <w:pict>
      <v:shape id="Graphic 9" o:spid="_x0000_i1095" type="#_x0000_t75" alt="Bubble icon" style="width:16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" o:bullet="t">
        <v:imagedata r:id="rId2" o:title="" croptop="-4463f"/>
      </v:shape>
    </w:pict>
  </w:numPicBullet>
  <w:abstractNum w:abstractNumId="0" w15:restartNumberingAfterBreak="0">
    <w:nsid w:val="25B01308"/>
    <w:multiLevelType w:val="hybridMultilevel"/>
    <w:tmpl w:val="FDAA04AE"/>
    <w:lvl w:ilvl="0" w:tplc="672CA484">
      <w:start w:val="1"/>
      <w:numFmt w:val="bullet"/>
      <w:lvlText w:val=""/>
      <w:lvlJc w:val="left"/>
      <w:pPr>
        <w:ind w:left="720" w:hanging="360"/>
      </w:pPr>
      <w:rPr>
        <w:rFonts w:ascii="Symbol" w:hAnsi="Symbol" w:hint="default"/>
        <w:color w:val="5E769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1149C4"/>
    <w:multiLevelType w:val="hybridMultilevel"/>
    <w:tmpl w:val="0ADA8698"/>
    <w:lvl w:ilvl="0" w:tplc="FCDC23F6">
      <w:start w:val="1"/>
      <w:numFmt w:val="bullet"/>
      <w:pStyle w:val="ListParagraph"/>
      <w:lvlText w:val=""/>
      <w:lvlJc w:val="left"/>
      <w:pPr>
        <w:ind w:left="360" w:hanging="360"/>
      </w:pPr>
      <w:rPr>
        <w:rFonts w:ascii="Symbol" w:hAnsi="Symbol"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58876F83"/>
    <w:multiLevelType w:val="multilevel"/>
    <w:tmpl w:val="DB10AB74"/>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F0C"/>
    <w:rsid w:val="00041F8A"/>
    <w:rsid w:val="00045F2E"/>
    <w:rsid w:val="00046E50"/>
    <w:rsid w:val="00055BBC"/>
    <w:rsid w:val="00073BF3"/>
    <w:rsid w:val="00081B51"/>
    <w:rsid w:val="000A6E00"/>
    <w:rsid w:val="000C7293"/>
    <w:rsid w:val="000D3891"/>
    <w:rsid w:val="000F3FE2"/>
    <w:rsid w:val="00140582"/>
    <w:rsid w:val="00144334"/>
    <w:rsid w:val="00173B36"/>
    <w:rsid w:val="00177BCB"/>
    <w:rsid w:val="001B3F0C"/>
    <w:rsid w:val="001E5794"/>
    <w:rsid w:val="001F6D5E"/>
    <w:rsid w:val="00217454"/>
    <w:rsid w:val="002251C8"/>
    <w:rsid w:val="0023600D"/>
    <w:rsid w:val="00241482"/>
    <w:rsid w:val="00261E7B"/>
    <w:rsid w:val="00293BB8"/>
    <w:rsid w:val="002954B8"/>
    <w:rsid w:val="002A4A92"/>
    <w:rsid w:val="002B0852"/>
    <w:rsid w:val="002C0662"/>
    <w:rsid w:val="002D5478"/>
    <w:rsid w:val="002F7A6C"/>
    <w:rsid w:val="00320ECB"/>
    <w:rsid w:val="0034029C"/>
    <w:rsid w:val="00344FC0"/>
    <w:rsid w:val="00377A0D"/>
    <w:rsid w:val="00382737"/>
    <w:rsid w:val="003E02DA"/>
    <w:rsid w:val="003E1692"/>
    <w:rsid w:val="003E7783"/>
    <w:rsid w:val="00442A0E"/>
    <w:rsid w:val="00443C70"/>
    <w:rsid w:val="004A4C74"/>
    <w:rsid w:val="004E5226"/>
    <w:rsid w:val="004E6AB2"/>
    <w:rsid w:val="004E70E8"/>
    <w:rsid w:val="00507E4A"/>
    <w:rsid w:val="00535F87"/>
    <w:rsid w:val="00564622"/>
    <w:rsid w:val="005A3E0B"/>
    <w:rsid w:val="005B3227"/>
    <w:rsid w:val="005D1202"/>
    <w:rsid w:val="005D5087"/>
    <w:rsid w:val="0068094B"/>
    <w:rsid w:val="00686284"/>
    <w:rsid w:val="006863A6"/>
    <w:rsid w:val="0073402D"/>
    <w:rsid w:val="00792D43"/>
    <w:rsid w:val="007B30FE"/>
    <w:rsid w:val="007B7A61"/>
    <w:rsid w:val="007E1FA8"/>
    <w:rsid w:val="007E6083"/>
    <w:rsid w:val="00855181"/>
    <w:rsid w:val="00882F23"/>
    <w:rsid w:val="0089047A"/>
    <w:rsid w:val="008A1020"/>
    <w:rsid w:val="008A1250"/>
    <w:rsid w:val="008A1FCF"/>
    <w:rsid w:val="008B1112"/>
    <w:rsid w:val="008C78F5"/>
    <w:rsid w:val="00914419"/>
    <w:rsid w:val="00962E61"/>
    <w:rsid w:val="00986331"/>
    <w:rsid w:val="009A6667"/>
    <w:rsid w:val="009C7105"/>
    <w:rsid w:val="00A122BB"/>
    <w:rsid w:val="00A37F9E"/>
    <w:rsid w:val="00AB4232"/>
    <w:rsid w:val="00AB7FE5"/>
    <w:rsid w:val="00AC1E5A"/>
    <w:rsid w:val="00AD2F3A"/>
    <w:rsid w:val="00B54AD3"/>
    <w:rsid w:val="00B62B99"/>
    <w:rsid w:val="00B643D0"/>
    <w:rsid w:val="00B71E93"/>
    <w:rsid w:val="00B87E22"/>
    <w:rsid w:val="00BA3E51"/>
    <w:rsid w:val="00BB3142"/>
    <w:rsid w:val="00BD6049"/>
    <w:rsid w:val="00BE68DE"/>
    <w:rsid w:val="00C155FC"/>
    <w:rsid w:val="00C532FC"/>
    <w:rsid w:val="00C670A3"/>
    <w:rsid w:val="00C75D84"/>
    <w:rsid w:val="00C857CB"/>
    <w:rsid w:val="00C907D4"/>
    <w:rsid w:val="00CA5CD9"/>
    <w:rsid w:val="00CE7B33"/>
    <w:rsid w:val="00D04093"/>
    <w:rsid w:val="00D0794D"/>
    <w:rsid w:val="00D140DF"/>
    <w:rsid w:val="00D666BB"/>
    <w:rsid w:val="00D720DF"/>
    <w:rsid w:val="00D92ED4"/>
    <w:rsid w:val="00D94ABF"/>
    <w:rsid w:val="00E20245"/>
    <w:rsid w:val="00E4379F"/>
    <w:rsid w:val="00E65596"/>
    <w:rsid w:val="00E93AEC"/>
    <w:rsid w:val="00EA0042"/>
    <w:rsid w:val="00EB1D1B"/>
    <w:rsid w:val="00EF36A8"/>
    <w:rsid w:val="00F36875"/>
    <w:rsid w:val="00F51E3E"/>
    <w:rsid w:val="00F53B71"/>
    <w:rsid w:val="00F6594A"/>
    <w:rsid w:val="00F716E1"/>
    <w:rsid w:val="00F86D64"/>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2B4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A3"/>
    <w:rPr>
      <w:sz w:val="22"/>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C670A3"/>
    <w:pPr>
      <w:numPr>
        <w:numId w:val="1"/>
      </w:numPr>
      <w:spacing w:before="60" w:after="60" w:line="400" w:lineRule="exact"/>
      <w:contextualSpacing/>
    </w:p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CommentReference">
    <w:name w:val="annotation reference"/>
    <w:basedOn w:val="DefaultParagraphFont"/>
    <w:uiPriority w:val="99"/>
    <w:semiHidden/>
    <w:unhideWhenUsed/>
    <w:rsid w:val="001B3F0C"/>
    <w:rPr>
      <w:sz w:val="16"/>
      <w:szCs w:val="16"/>
    </w:rPr>
  </w:style>
  <w:style w:type="paragraph" w:styleId="CommentText">
    <w:name w:val="annotation text"/>
    <w:basedOn w:val="Normal"/>
    <w:link w:val="CommentTextChar"/>
    <w:uiPriority w:val="99"/>
    <w:semiHidden/>
    <w:unhideWhenUsed/>
    <w:rsid w:val="001B3F0C"/>
    <w:pPr>
      <w:spacing w:line="240" w:lineRule="auto"/>
    </w:pPr>
    <w:rPr>
      <w:sz w:val="20"/>
      <w:szCs w:val="20"/>
    </w:rPr>
  </w:style>
  <w:style w:type="character" w:customStyle="1" w:styleId="CommentTextChar">
    <w:name w:val="Comment Text Char"/>
    <w:basedOn w:val="DefaultParagraphFont"/>
    <w:link w:val="CommentText"/>
    <w:uiPriority w:val="99"/>
    <w:semiHidden/>
    <w:rsid w:val="001B3F0C"/>
    <w:rPr>
      <w:sz w:val="20"/>
      <w:szCs w:val="20"/>
      <w:lang w:val="en-US"/>
    </w:rPr>
  </w:style>
  <w:style w:type="paragraph" w:styleId="CommentSubject">
    <w:name w:val="annotation subject"/>
    <w:basedOn w:val="CommentText"/>
    <w:next w:val="CommentText"/>
    <w:link w:val="CommentSubjectChar"/>
    <w:uiPriority w:val="99"/>
    <w:semiHidden/>
    <w:unhideWhenUsed/>
    <w:rsid w:val="001B3F0C"/>
    <w:rPr>
      <w:b/>
      <w:bCs/>
    </w:rPr>
  </w:style>
  <w:style w:type="character" w:customStyle="1" w:styleId="CommentSubjectChar">
    <w:name w:val="Comment Subject Char"/>
    <w:basedOn w:val="CommentTextChar"/>
    <w:link w:val="CommentSubject"/>
    <w:uiPriority w:val="99"/>
    <w:semiHidden/>
    <w:rsid w:val="001B3F0C"/>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me\AppData\Roaming\Microsoft\Templates\Columns%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43FC76BB9E411C978FB732D949BC54"/>
        <w:category>
          <w:name w:val="General"/>
          <w:gallery w:val="placeholder"/>
        </w:category>
        <w:types>
          <w:type w:val="bbPlcHdr"/>
        </w:types>
        <w:behaviors>
          <w:behavior w:val="content"/>
        </w:behaviors>
        <w:guid w:val="{BF8D6217-F5A7-44C2-83C3-3D830B0B9F7D}"/>
      </w:docPartPr>
      <w:docPartBody>
        <w:p w:rsidR="00000000" w:rsidRDefault="00E35D52">
          <w:pPr>
            <w:pStyle w:val="6E43FC76BB9E411C978FB732D949BC54"/>
          </w:pPr>
          <w:r w:rsidRPr="00AB4232">
            <w:t>Dear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73BC7EAB0C40E7971F60D60CCFF1F4">
    <w:name w:val="5873BC7EAB0C40E7971F60D60CCFF1F4"/>
  </w:style>
  <w:style w:type="paragraph" w:customStyle="1" w:styleId="D49E3AE60082411D8F2378617E2B59E3">
    <w:name w:val="D49E3AE60082411D8F2378617E2B59E3"/>
  </w:style>
  <w:style w:type="paragraph" w:customStyle="1" w:styleId="FF3B1116D0524072A828D143C6EAD458">
    <w:name w:val="FF3B1116D0524072A828D143C6EAD458"/>
  </w:style>
  <w:style w:type="paragraph" w:customStyle="1" w:styleId="437506798B4E4C82B6904E8E1AB5A260">
    <w:name w:val="437506798B4E4C82B6904E8E1AB5A260"/>
  </w:style>
  <w:style w:type="paragraph" w:customStyle="1" w:styleId="4334750ECC9A4222BF570BA88FF4CB14">
    <w:name w:val="4334750ECC9A4222BF570BA88FF4CB14"/>
  </w:style>
  <w:style w:type="paragraph" w:customStyle="1" w:styleId="B8D40E3F14C94CA48D4768D9F837A477">
    <w:name w:val="B8D40E3F14C94CA48D4768D9F837A477"/>
  </w:style>
  <w:style w:type="paragraph" w:customStyle="1" w:styleId="56DEF99ACC67466B8327D24C5592AB10">
    <w:name w:val="56DEF99ACC67466B8327D24C5592AB10"/>
  </w:style>
  <w:style w:type="paragraph" w:customStyle="1" w:styleId="C0CE9C88D3984BEB8D137559539B0B90">
    <w:name w:val="C0CE9C88D3984BEB8D137559539B0B90"/>
  </w:style>
  <w:style w:type="paragraph" w:customStyle="1" w:styleId="8E6B7E64899A483DB66E69715AD50F81">
    <w:name w:val="8E6B7E64899A483DB66E69715AD50F81"/>
  </w:style>
  <w:style w:type="paragraph" w:customStyle="1" w:styleId="32AE982794A3491C94A9F5D0B49044DF">
    <w:name w:val="32AE982794A3491C94A9F5D0B49044DF"/>
  </w:style>
  <w:style w:type="paragraph" w:customStyle="1" w:styleId="72BC70EDB44743C28CA4409585953480">
    <w:name w:val="72BC70EDB44743C28CA4409585953480"/>
  </w:style>
  <w:style w:type="paragraph" w:customStyle="1" w:styleId="197C6DCAADA742F2A526A9803382E800">
    <w:name w:val="197C6DCAADA742F2A526A9803382E800"/>
  </w:style>
  <w:style w:type="paragraph" w:customStyle="1" w:styleId="6E43FC76BB9E411C978FB732D949BC54">
    <w:name w:val="6E43FC76BB9E411C978FB732D949BC54"/>
  </w:style>
  <w:style w:type="paragraph" w:customStyle="1" w:styleId="17779FA2D6024D338D8B050E9C708453">
    <w:name w:val="17779FA2D6024D338D8B050E9C708453"/>
  </w:style>
  <w:style w:type="paragraph" w:customStyle="1" w:styleId="A119A2647B4C4D04963B5D1FD1242C43">
    <w:name w:val="A119A2647B4C4D04963B5D1FD1242C43"/>
  </w:style>
  <w:style w:type="paragraph" w:customStyle="1" w:styleId="4A2376DC63CF4720A275189BD45EDDC0">
    <w:name w:val="4A2376DC63CF4720A275189BD45EDDC0"/>
  </w:style>
  <w:style w:type="paragraph" w:customStyle="1" w:styleId="F4350B24B7F74BD5BAB5A92DA23E4E3B">
    <w:name w:val="F4350B24B7F74BD5BAB5A92DA23E4E3B"/>
  </w:style>
  <w:style w:type="paragraph" w:customStyle="1" w:styleId="8E7A6733E87349C687BC47F77F6E4850">
    <w:name w:val="8E7A6733E87349C687BC47F77F6E4850"/>
  </w:style>
  <w:style w:type="paragraph" w:customStyle="1" w:styleId="83F96CE2F8E14C4F86F3A9D1A83785E5">
    <w:name w:val="83F96CE2F8E14C4F86F3A9D1A83785E5"/>
  </w:style>
  <w:style w:type="paragraph" w:customStyle="1" w:styleId="80F051ADEB514E8092AD0E5FA811BC1D">
    <w:name w:val="80F051ADEB514E8092AD0E5FA811BC1D"/>
  </w:style>
  <w:style w:type="paragraph" w:customStyle="1" w:styleId="92B49A4268DC4115A44C84A72C4A4CDC">
    <w:name w:val="92B49A4268DC4115A44C84A72C4A4CDC"/>
  </w:style>
  <w:style w:type="paragraph" w:customStyle="1" w:styleId="A94F9237A459461F9CF60F0EDB9127B0">
    <w:name w:val="A94F9237A459461F9CF60F0EDB9127B0"/>
  </w:style>
  <w:style w:type="paragraph" w:customStyle="1" w:styleId="A29DE16472124D17ABB7934D6D071520">
    <w:name w:val="A29DE16472124D17ABB7934D6D071520"/>
  </w:style>
  <w:style w:type="paragraph" w:customStyle="1" w:styleId="AD0A364F040B4ABCAD035A09A85E910D">
    <w:name w:val="AD0A364F040B4ABCAD035A09A85E910D"/>
  </w:style>
  <w:style w:type="paragraph" w:customStyle="1" w:styleId="6AE16EEC431D4F59ACE8A9421A24A3E5">
    <w:name w:val="6AE16EEC431D4F59ACE8A9421A24A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9D30C0-E214-427F-990B-D6598D8CC357}">
  <ds:schemaRefs>
    <ds:schemaRef ds:uri="http://schemas.microsoft.com/sharepoint/v3/contenttype/forms"/>
  </ds:schemaRefs>
</ds:datastoreItem>
</file>

<file path=customXml/itemProps2.xml><?xml version="1.0" encoding="utf-8"?>
<ds:datastoreItem xmlns:ds="http://schemas.openxmlformats.org/officeDocument/2006/customXml" ds:itemID="{4B7F8D7E-B1B8-4EF7-9FD9-1D9BBA21382A}">
  <ds:schemaRefs>
    <ds:schemaRef ds:uri="http://schemas.openxmlformats.org/officeDocument/2006/bibliography"/>
  </ds:schemaRefs>
</ds:datastoreItem>
</file>

<file path=customXml/itemProps3.xml><?xml version="1.0" encoding="utf-8"?>
<ds:datastoreItem xmlns:ds="http://schemas.openxmlformats.org/officeDocument/2006/customXml" ds:itemID="{FB140A62-6F96-4BA0-8802-2E2F7C013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BC88B7-C502-46FD-9B2D-62061649CD3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Columns cover letter</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2021-11-28T12:41:00Z</dcterms:created>
  <dcterms:modified xsi:type="dcterms:W3CDTF">2021-11-28T12:41:00Z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